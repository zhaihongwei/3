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A8" w:rsidRDefault="00AE7F3C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6.45pt;margin-top:-28.75pt;width:.1pt;height:765.35pt;z-index:1;mso-width-relative:page;mso-height-relative:page" strokeweight="1.7pt"/>
        </w:pict>
      </w:r>
      <w:r>
        <w:rPr>
          <w:rFonts w:ascii="宋体" w:hAnsi="宋体"/>
          <w:b/>
          <w:sz w:val="30"/>
          <w:szCs w:val="30"/>
        </w:rPr>
        <w:pict>
          <v:shape id="AutoShape 2" o:spid="_x0000_s1027" type="#_x0000_t32" style="position:absolute;left:0;text-align:left;margin-left:-30.1pt;margin-top:-28.75pt;width:.2pt;height:765.35pt;z-index:2;mso-width-relative:page;mso-height-relative:page">
            <v:stroke dashstyle="dash"/>
          </v:shape>
        </w:pict>
      </w:r>
      <w:r w:rsidR="00BA7C30">
        <w:rPr>
          <w:rFonts w:ascii="宋体" w:hAnsi="宋体" w:hint="eastAsia"/>
          <w:b/>
          <w:sz w:val="28"/>
          <w:szCs w:val="28"/>
        </w:rPr>
        <w:t>《Web开发》月考</w:t>
      </w:r>
      <w:r w:rsidR="00BA7C30">
        <w:rPr>
          <w:rFonts w:ascii="宋体" w:hAnsi="宋体" w:hint="eastAsia"/>
          <w:b/>
          <w:sz w:val="30"/>
          <w:szCs w:val="30"/>
        </w:rPr>
        <w:t>技能题B卷</w:t>
      </w:r>
    </w:p>
    <w:p w:rsidR="001A6DA8" w:rsidRDefault="001A6DA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6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591"/>
        <w:gridCol w:w="1651"/>
      </w:tblGrid>
      <w:tr w:rsidR="001A6DA8">
        <w:trPr>
          <w:trHeight w:val="160"/>
        </w:trPr>
        <w:tc>
          <w:tcPr>
            <w:tcW w:w="993" w:type="dxa"/>
          </w:tcPr>
          <w:p w:rsidR="001A6DA8" w:rsidRDefault="00BA7C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:rsidR="001A6DA8" w:rsidRDefault="00BA7C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129" w:type="dxa"/>
          </w:tcPr>
          <w:p w:rsidR="001A6DA8" w:rsidRDefault="00BA7C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:rsidR="001A6DA8" w:rsidRDefault="00BA7C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 w:rsidR="001A6DA8" w:rsidRDefault="00BA7C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1A6DA8">
        <w:trPr>
          <w:trHeight w:val="174"/>
        </w:trPr>
        <w:tc>
          <w:tcPr>
            <w:tcW w:w="993" w:type="dxa"/>
          </w:tcPr>
          <w:p w:rsidR="001A6DA8" w:rsidRDefault="00BA7C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:rsidR="001A6DA8" w:rsidRDefault="001A6DA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1A6DA8" w:rsidRDefault="001A6DA8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1A6DA8" w:rsidRDefault="001A6DA8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:rsidR="001A6DA8" w:rsidRDefault="001A6DA8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1A6DA8" w:rsidRDefault="001A6DA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1A6DA8" w:rsidRDefault="001A6DA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1A6DA8" w:rsidRDefault="001A6DA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1A6DA8" w:rsidRDefault="001A6DA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1A6DA8" w:rsidRDefault="00AE7F3C">
      <w:pPr>
        <w:spacing w:line="240" w:lineRule="exact"/>
        <w:ind w:firstLineChars="270" w:firstLine="648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0" type="#_x0000_t202" style="position:absolute;left:0;text-align:left;margin-left:-55.1pt;margin-top:30.05pt;width:30pt;height:405.95pt;z-index:3;mso-width-relative:page;mso-height-relative:page" filled="f" stroked="f">
            <v:textbox style="layout-flow:vertical;mso-layout-flow-alt:bottom-to-top;mso-fit-shape-to-text:t">
              <w:txbxContent>
                <w:p w:rsidR="001A6DA8" w:rsidRDefault="00BA7C30">
                  <w:pPr>
                    <w:ind w:left="495" w:hangingChars="150" w:hanging="495"/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教学部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  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 </w:t>
                  </w:r>
                  <w:r>
                    <w:rPr>
                      <w:rFonts w:hint="eastAsia"/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rFonts w:hint="eastAsia"/>
                      <w:spacing w:val="60"/>
                    </w:rPr>
                    <w:tab/>
                  </w:r>
                  <w:r>
                    <w:rPr>
                      <w:rFonts w:hint="eastAsia"/>
                      <w:spacing w:val="60"/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 w:rsidR="00BA7C30">
        <w:rPr>
          <w:rFonts w:ascii="宋体" w:hAnsi="宋体" w:hint="eastAsia"/>
          <w:color w:val="000000"/>
          <w:szCs w:val="21"/>
        </w:rPr>
        <w:t xml:space="preserve">            </w:t>
      </w:r>
    </w:p>
    <w:p w:rsidR="001A6DA8" w:rsidRDefault="00BA7C3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Cs w:val="21"/>
        </w:rPr>
        <w:t xml:space="preserve">               </w:t>
      </w:r>
    </w:p>
    <w:p w:rsidR="001A6DA8" w:rsidRDefault="00BA7C30">
      <w:pPr>
        <w:pStyle w:val="2"/>
        <w:numPr>
          <w:ilvl w:val="0"/>
          <w:numId w:val="1"/>
        </w:numPr>
        <w:spacing w:beforeLines="100" w:before="312" w:afterLines="100" w:after="312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案例效果图:</w:t>
      </w:r>
    </w:p>
    <w:p w:rsidR="001A6DA8" w:rsidRDefault="00AE7F3C">
      <w:pPr>
        <w:pStyle w:val="2"/>
        <w:spacing w:beforeLines="100" w:before="312" w:afterLines="100" w:after="312"/>
        <w:ind w:left="420" w:firstLineChars="0" w:firstLine="0"/>
        <w:jc w:val="center"/>
        <w:rPr>
          <w:rFonts w:ascii="宋体" w:hAnsi="宋体"/>
          <w:b/>
          <w:bCs/>
          <w:color w:val="000000"/>
          <w:sz w:val="24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65pt;height:331.3pt">
            <v:imagedata r:id="rId8" o:title="QQ图片20170718221219"/>
          </v:shape>
        </w:pict>
      </w:r>
    </w:p>
    <w:p w:rsidR="001A6DA8" w:rsidRDefault="00BA7C30">
      <w:pPr>
        <w:pStyle w:val="2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案例完成要求：</w:t>
      </w:r>
    </w:p>
    <w:p w:rsidR="001A6DA8" w:rsidRDefault="00BA7C30">
      <w:pPr>
        <w:pStyle w:val="21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使用</w:t>
      </w:r>
      <w:r w:rsidR="00B17B6E">
        <w:rPr>
          <w:rFonts w:ascii="宋体" w:hAnsi="宋体" w:hint="eastAsia"/>
          <w:color w:val="000000"/>
          <w:sz w:val="22"/>
          <w:szCs w:val="22"/>
        </w:rPr>
        <w:t>sass</w:t>
      </w:r>
      <w:r>
        <w:rPr>
          <w:rFonts w:ascii="宋体" w:hAnsi="宋体" w:hint="eastAsia"/>
          <w:color w:val="000000"/>
          <w:sz w:val="22"/>
          <w:szCs w:val="22"/>
        </w:rPr>
        <w:t>实现</w:t>
      </w:r>
      <w:r>
        <w:rPr>
          <w:rFonts w:ascii="宋体" w:hAnsi="宋体" w:hint="eastAsia"/>
          <w:color w:val="000000"/>
          <w:sz w:val="22"/>
          <w:szCs w:val="24"/>
        </w:rPr>
        <w:t>移动端App页面整体排版</w:t>
      </w:r>
      <w:r>
        <w:rPr>
          <w:rFonts w:ascii="宋体" w:hAnsi="宋体" w:hint="eastAsia"/>
          <w:color w:val="000000"/>
          <w:sz w:val="22"/>
          <w:szCs w:val="22"/>
        </w:rPr>
        <w:t>（25分）</w:t>
      </w:r>
    </w:p>
    <w:p w:rsidR="001A6DA8" w:rsidRDefault="00BA7C30">
      <w:pPr>
        <w:pStyle w:val="21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当选中</w:t>
      </w:r>
      <w:r w:rsidR="00F37BA9">
        <w:rPr>
          <w:rFonts w:ascii="宋体" w:hAnsi="宋体" w:hint="eastAsia"/>
          <w:color w:val="000000"/>
          <w:sz w:val="22"/>
          <w:szCs w:val="22"/>
        </w:rPr>
        <w:t>底部</w:t>
      </w:r>
      <w:r w:rsidR="00F37BA9">
        <w:rPr>
          <w:rFonts w:ascii="宋体" w:hAnsi="宋体"/>
          <w:color w:val="000000"/>
          <w:sz w:val="22"/>
          <w:szCs w:val="22"/>
        </w:rPr>
        <w:t>导航选项（</w:t>
      </w:r>
      <w:r w:rsidR="00F37BA9">
        <w:rPr>
          <w:rFonts w:ascii="宋体" w:hAnsi="宋体" w:hint="eastAsia"/>
          <w:color w:val="000000"/>
          <w:sz w:val="22"/>
          <w:szCs w:val="22"/>
        </w:rPr>
        <w:t>首页、</w:t>
      </w:r>
      <w:r w:rsidR="00F37BA9">
        <w:rPr>
          <w:rFonts w:ascii="宋体" w:hAnsi="宋体"/>
          <w:color w:val="000000"/>
          <w:sz w:val="22"/>
          <w:szCs w:val="22"/>
        </w:rPr>
        <w:t>分类、消息</w:t>
      </w:r>
      <w:r w:rsidR="00C7684D">
        <w:rPr>
          <w:rFonts w:ascii="宋体" w:hAnsi="宋体" w:hint="eastAsia"/>
          <w:color w:val="000000"/>
          <w:sz w:val="22"/>
          <w:szCs w:val="22"/>
        </w:rPr>
        <w:t>，</w:t>
      </w:r>
      <w:r w:rsidR="00F37BA9">
        <w:rPr>
          <w:rFonts w:ascii="宋体" w:hAnsi="宋体"/>
          <w:color w:val="000000"/>
          <w:sz w:val="22"/>
          <w:szCs w:val="22"/>
        </w:rPr>
        <w:t>我的）</w:t>
      </w:r>
      <w:r>
        <w:rPr>
          <w:rFonts w:ascii="宋体" w:hAnsi="宋体" w:hint="eastAsia"/>
          <w:color w:val="000000"/>
          <w:sz w:val="22"/>
          <w:szCs w:val="22"/>
        </w:rPr>
        <w:t>出现切换效果（内容自定）（10分）</w:t>
      </w:r>
    </w:p>
    <w:p w:rsidR="001A6DA8" w:rsidRDefault="00BA7C30">
      <w:pPr>
        <w:pStyle w:val="21"/>
        <w:numPr>
          <w:ilvl w:val="0"/>
          <w:numId w:val="2"/>
        </w:numPr>
        <w:spacing w:afterLines="50" w:after="156" w:line="400" w:lineRule="exact"/>
        <w:ind w:left="840" w:firstLineChars="0" w:firstLine="0"/>
        <w:jc w:val="left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color w:val="000000"/>
          <w:sz w:val="22"/>
          <w:szCs w:val="22"/>
        </w:rPr>
        <w:t>使用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nodejs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搭建一个简单的http服务器、fs服务器</w:t>
      </w:r>
      <w:r>
        <w:rPr>
          <w:rFonts w:ascii="宋体" w:hAnsi="宋体" w:hint="eastAsia"/>
          <w:color w:val="000000"/>
          <w:sz w:val="22"/>
          <w:szCs w:val="24"/>
        </w:rPr>
        <w:t>（15分）</w:t>
      </w:r>
    </w:p>
    <w:p w:rsidR="001A6DA8" w:rsidRDefault="00BA7C30">
      <w:pPr>
        <w:pStyle w:val="21"/>
        <w:numPr>
          <w:ilvl w:val="0"/>
          <w:numId w:val="2"/>
        </w:numPr>
        <w:spacing w:afterLines="50" w:after="156" w:line="400" w:lineRule="exact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自定义幻灯图片的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json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文件</w:t>
      </w:r>
      <w:r>
        <w:rPr>
          <w:rFonts w:ascii="宋体" w:hAnsi="宋体" w:hint="eastAsia"/>
          <w:color w:val="000000"/>
          <w:sz w:val="22"/>
          <w:szCs w:val="24"/>
        </w:rPr>
        <w:t>（15分）</w:t>
      </w:r>
    </w:p>
    <w:p w:rsidR="001A6DA8" w:rsidRDefault="00BA7C30">
      <w:pPr>
        <w:pStyle w:val="21"/>
        <w:numPr>
          <w:ilvl w:val="0"/>
          <w:numId w:val="2"/>
        </w:numPr>
        <w:spacing w:afterLines="50" w:after="156" w:line="400" w:lineRule="exact"/>
        <w:ind w:left="840" w:firstLineChars="0" w:firstLine="0"/>
        <w:jc w:val="left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color w:val="000000"/>
          <w:sz w:val="22"/>
          <w:szCs w:val="24"/>
        </w:rPr>
        <w:t>使用</w:t>
      </w:r>
      <w:proofErr w:type="spellStart"/>
      <w:r>
        <w:rPr>
          <w:rFonts w:ascii="宋体" w:hAnsi="宋体" w:hint="eastAsia"/>
          <w:color w:val="000000"/>
          <w:sz w:val="22"/>
          <w:szCs w:val="24"/>
        </w:rPr>
        <w:t>swiper</w:t>
      </w:r>
      <w:proofErr w:type="spellEnd"/>
      <w:r>
        <w:rPr>
          <w:rFonts w:ascii="宋体" w:hAnsi="宋体" w:hint="eastAsia"/>
          <w:color w:val="000000"/>
          <w:sz w:val="22"/>
          <w:szCs w:val="24"/>
        </w:rPr>
        <w:t>实现</w:t>
      </w:r>
      <w:proofErr w:type="spellStart"/>
      <w:r>
        <w:rPr>
          <w:rFonts w:ascii="宋体" w:hAnsi="宋体" w:hint="eastAsia"/>
          <w:color w:val="000000"/>
          <w:sz w:val="22"/>
          <w:szCs w:val="24"/>
        </w:rPr>
        <w:t>json</w:t>
      </w:r>
      <w:proofErr w:type="spellEnd"/>
      <w:r w:rsidR="007E292F">
        <w:rPr>
          <w:rFonts w:ascii="宋体" w:hAnsi="宋体" w:hint="eastAsia"/>
          <w:color w:val="000000"/>
          <w:sz w:val="22"/>
          <w:szCs w:val="24"/>
        </w:rPr>
        <w:t>文件的四</w:t>
      </w:r>
      <w:r>
        <w:rPr>
          <w:rFonts w:ascii="宋体" w:hAnsi="宋体" w:hint="eastAsia"/>
          <w:color w:val="000000"/>
          <w:sz w:val="22"/>
          <w:szCs w:val="24"/>
        </w:rPr>
        <w:t>张图片轮播</w:t>
      </w:r>
      <w:r w:rsidR="00BE46D2">
        <w:rPr>
          <w:rFonts w:ascii="宋体" w:hAnsi="宋体" w:hint="eastAsia"/>
          <w:color w:val="000000"/>
          <w:sz w:val="22"/>
          <w:szCs w:val="22"/>
        </w:rPr>
        <w:t>，（</w:t>
      </w:r>
      <w:proofErr w:type="gramStart"/>
      <w:r w:rsidR="00BE46D2">
        <w:rPr>
          <w:rFonts w:ascii="宋体" w:hAnsi="宋体" w:hint="eastAsia"/>
          <w:color w:val="000000"/>
          <w:sz w:val="22"/>
          <w:szCs w:val="22"/>
        </w:rPr>
        <w:t>轮播图片</w:t>
      </w:r>
      <w:proofErr w:type="gramEnd"/>
      <w:r w:rsidR="00BE46D2">
        <w:rPr>
          <w:rFonts w:ascii="宋体" w:hAnsi="宋体"/>
          <w:color w:val="000000"/>
          <w:sz w:val="22"/>
          <w:szCs w:val="22"/>
        </w:rPr>
        <w:t>可用本地图片代替</w:t>
      </w:r>
      <w:r w:rsidR="00BE46D2">
        <w:rPr>
          <w:rFonts w:ascii="宋体" w:hAnsi="宋体" w:hint="eastAsia"/>
          <w:color w:val="000000"/>
          <w:sz w:val="22"/>
          <w:szCs w:val="22"/>
        </w:rPr>
        <w:t>）</w:t>
      </w:r>
      <w:bookmarkStart w:id="0" w:name="_GoBack"/>
      <w:bookmarkEnd w:id="0"/>
      <w:r>
        <w:rPr>
          <w:rFonts w:ascii="宋体" w:hAnsi="宋体" w:hint="eastAsia"/>
          <w:color w:val="000000"/>
          <w:sz w:val="22"/>
          <w:szCs w:val="24"/>
        </w:rPr>
        <w:t>(20分）</w:t>
      </w:r>
    </w:p>
    <w:p w:rsidR="001A6DA8" w:rsidRDefault="00BA7C30">
      <w:pPr>
        <w:pStyle w:val="21"/>
        <w:numPr>
          <w:ilvl w:val="0"/>
          <w:numId w:val="1"/>
        </w:numPr>
        <w:spacing w:afterLines="50" w:after="156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其它要求：</w:t>
      </w:r>
    </w:p>
    <w:p w:rsidR="001A6DA8" w:rsidRDefault="00BA7C30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lastRenderedPageBreak/>
        <w:t>需要注释覆盖率达到50%以上，才能给分（5分）</w:t>
      </w:r>
    </w:p>
    <w:p w:rsidR="001A6DA8" w:rsidRDefault="00BA7C30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:rsidR="001A6DA8" w:rsidRDefault="00BA7C30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工程名称统一命名为：姓名+班级+日期（格式20150831），其它符合编码规范（10分）</w:t>
      </w:r>
    </w:p>
    <w:p w:rsidR="001A6DA8" w:rsidRDefault="00BA7C30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注：以下两点均为作弊，0分处理</w:t>
      </w:r>
    </w:p>
    <w:p w:rsidR="001A6DA8" w:rsidRDefault="00BA7C30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工作空间不能有其它工程</w:t>
      </w:r>
    </w:p>
    <w:p w:rsidR="001A6DA8" w:rsidRDefault="00BA7C30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color w:val="000000"/>
          <w:sz w:val="22"/>
          <w:szCs w:val="24"/>
        </w:rPr>
      </w:pPr>
      <w:r>
        <w:rPr>
          <w:rFonts w:ascii="宋体" w:hAnsi="宋体" w:hint="eastAsia"/>
          <w:b/>
          <w:bCs/>
          <w:szCs w:val="21"/>
        </w:rPr>
        <w:t>考试过程中有复制或打开其它代码行为</w:t>
      </w:r>
    </w:p>
    <w:sectPr w:rsidR="001A6DA8">
      <w:footerReference w:type="default" r:id="rId9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3C" w:rsidRDefault="00AE7F3C">
      <w:r>
        <w:separator/>
      </w:r>
    </w:p>
  </w:endnote>
  <w:endnote w:type="continuationSeparator" w:id="0">
    <w:p w:rsidR="00AE7F3C" w:rsidRDefault="00AE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DA8" w:rsidRDefault="00BA7C30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E46D2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E46D2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1A6DA8" w:rsidRDefault="001A6D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3C" w:rsidRDefault="00AE7F3C">
      <w:r>
        <w:separator/>
      </w:r>
    </w:p>
  </w:footnote>
  <w:footnote w:type="continuationSeparator" w:id="0">
    <w:p w:rsidR="00AE7F3C" w:rsidRDefault="00AE7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 w15:restartNumberingAfterBreak="0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6DA8"/>
    <w:rsid w:val="001A6DA8"/>
    <w:rsid w:val="005A0915"/>
    <w:rsid w:val="00626EDD"/>
    <w:rsid w:val="007E292F"/>
    <w:rsid w:val="00AE7F3C"/>
    <w:rsid w:val="00B17B6E"/>
    <w:rsid w:val="00BA7C30"/>
    <w:rsid w:val="00BE46D2"/>
    <w:rsid w:val="00C7684D"/>
    <w:rsid w:val="00E81B82"/>
    <w:rsid w:val="00F37BA9"/>
    <w:rsid w:val="02BC6A6A"/>
    <w:rsid w:val="03850972"/>
    <w:rsid w:val="03CC3AD9"/>
    <w:rsid w:val="03E847A9"/>
    <w:rsid w:val="04197553"/>
    <w:rsid w:val="063268F1"/>
    <w:rsid w:val="0B632DB1"/>
    <w:rsid w:val="0BBE6653"/>
    <w:rsid w:val="0CA078C5"/>
    <w:rsid w:val="0CD4418F"/>
    <w:rsid w:val="101C6F94"/>
    <w:rsid w:val="11294C20"/>
    <w:rsid w:val="122C5E0C"/>
    <w:rsid w:val="12B20A98"/>
    <w:rsid w:val="152547AB"/>
    <w:rsid w:val="15AC1554"/>
    <w:rsid w:val="164E34BE"/>
    <w:rsid w:val="18B03F2A"/>
    <w:rsid w:val="18FE6B63"/>
    <w:rsid w:val="1A165041"/>
    <w:rsid w:val="1A437893"/>
    <w:rsid w:val="1B630189"/>
    <w:rsid w:val="1E272FF4"/>
    <w:rsid w:val="1E2F3C8B"/>
    <w:rsid w:val="1E924EDD"/>
    <w:rsid w:val="2049112F"/>
    <w:rsid w:val="236A3856"/>
    <w:rsid w:val="243123A8"/>
    <w:rsid w:val="24F81D08"/>
    <w:rsid w:val="279300E7"/>
    <w:rsid w:val="29FD0422"/>
    <w:rsid w:val="2B427226"/>
    <w:rsid w:val="2C087746"/>
    <w:rsid w:val="2CC31492"/>
    <w:rsid w:val="2E8767A2"/>
    <w:rsid w:val="2FAB79D3"/>
    <w:rsid w:val="314109C1"/>
    <w:rsid w:val="3241101E"/>
    <w:rsid w:val="32810082"/>
    <w:rsid w:val="33272566"/>
    <w:rsid w:val="37EB4275"/>
    <w:rsid w:val="3840120C"/>
    <w:rsid w:val="38451789"/>
    <w:rsid w:val="386A0293"/>
    <w:rsid w:val="39BD677B"/>
    <w:rsid w:val="39C50E54"/>
    <w:rsid w:val="3A280EE7"/>
    <w:rsid w:val="3F7418DB"/>
    <w:rsid w:val="41AD0CC0"/>
    <w:rsid w:val="437E07E3"/>
    <w:rsid w:val="473E6A6F"/>
    <w:rsid w:val="48236A0C"/>
    <w:rsid w:val="49213EBC"/>
    <w:rsid w:val="49780432"/>
    <w:rsid w:val="4AE642D7"/>
    <w:rsid w:val="4D1B397E"/>
    <w:rsid w:val="4F636CE1"/>
    <w:rsid w:val="51682F99"/>
    <w:rsid w:val="51BA4416"/>
    <w:rsid w:val="51EC3D85"/>
    <w:rsid w:val="541E552C"/>
    <w:rsid w:val="5586663E"/>
    <w:rsid w:val="565C7675"/>
    <w:rsid w:val="56DD4D62"/>
    <w:rsid w:val="57183A71"/>
    <w:rsid w:val="59607773"/>
    <w:rsid w:val="59C70979"/>
    <w:rsid w:val="5A083240"/>
    <w:rsid w:val="5A9D2869"/>
    <w:rsid w:val="5BCA177A"/>
    <w:rsid w:val="5FB064E3"/>
    <w:rsid w:val="61022471"/>
    <w:rsid w:val="62CE070E"/>
    <w:rsid w:val="62CF446B"/>
    <w:rsid w:val="63C4794C"/>
    <w:rsid w:val="64B041A2"/>
    <w:rsid w:val="655E3344"/>
    <w:rsid w:val="65DD082B"/>
    <w:rsid w:val="66F40DD1"/>
    <w:rsid w:val="6B6023E0"/>
    <w:rsid w:val="6CF10D7E"/>
    <w:rsid w:val="711B3460"/>
    <w:rsid w:val="78A97BCC"/>
    <w:rsid w:val="795B6773"/>
    <w:rsid w:val="79B12F56"/>
    <w:rsid w:val="79D365ED"/>
    <w:rsid w:val="7A4815CF"/>
    <w:rsid w:val="7AEC6FD8"/>
    <w:rsid w:val="7BF55512"/>
    <w:rsid w:val="7C7E410F"/>
    <w:rsid w:val="7F3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  <w:decimalSymbol w:val="."/>
  <w:listSeparator w:val=","/>
  <w15:docId w15:val="{C9CFA7EF-EA8E-45B4-AFA2-34F9855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21">
    <w:name w:val="列出段落21"/>
    <w:basedOn w:val="a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3">
    <w:name w:val="列出段落3"/>
    <w:basedOn w:val="a"/>
    <w:qFormat/>
    <w:pPr>
      <w:ind w:firstLineChars="200" w:firstLine="420"/>
    </w:pPr>
  </w:style>
  <w:style w:type="paragraph" w:customStyle="1" w:styleId="4">
    <w:name w:val="列出段落4"/>
    <w:basedOn w:val="a"/>
    <w:uiPriority w:val="34"/>
    <w:qFormat/>
    <w:pPr>
      <w:ind w:firstLineChars="200" w:firstLine="420"/>
    </w:pPr>
  </w:style>
  <w:style w:type="paragraph" w:customStyle="1" w:styleId="5">
    <w:name w:val="列出段落5"/>
    <w:basedOn w:val="a"/>
    <w:qFormat/>
    <w:pPr>
      <w:ind w:firstLineChars="200" w:firstLine="420"/>
    </w:pPr>
  </w:style>
  <w:style w:type="paragraph" w:customStyle="1" w:styleId="6">
    <w:name w:val="列出段落6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link w:val="a4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link w:val="a3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ministrator\&#24120;&#29992;&#25991;&#26723;\&#20986;&#39064;\android&#21021;&#65293;&#26085;&#32771;\&#25216;&#33021;&#27979;&#35797;&#39064;&#26597;&#27169;&#26495;&#65288;&#30005;&#23376;&#32473;&#25945;&#24072;&#6528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技能测试题查模板（电子给教师）.dotm</Template>
  <TotalTime>764</TotalTime>
  <Pages>2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Android项目电子商务第6单元技能测试题</dc:title>
  <dc:creator>李金梁</dc:creator>
  <cp:lastModifiedBy>eversec</cp:lastModifiedBy>
  <cp:revision>7</cp:revision>
  <dcterms:created xsi:type="dcterms:W3CDTF">2014-12-02T08:37:00Z</dcterms:created>
  <dcterms:modified xsi:type="dcterms:W3CDTF">2017-07-19T02:58:00Z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